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C390" w14:textId="17B61F47" w:rsidR="007C4C50" w:rsidRDefault="00000000" w:rsidP="007C4C50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BDB86804FC9F4324A8584DFE081CE9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C4C50">
            <w:t>Asignación 1</w:t>
          </w:r>
          <w:r w:rsidR="00A94392">
            <w:t>: Investigación de estándares de redes</w:t>
          </w:r>
        </w:sdtContent>
      </w:sdt>
      <w:r w:rsidR="00A94392">
        <w:rPr>
          <w:rStyle w:val="LabTitleInstVersred"/>
        </w:rPr>
        <w:t xml:space="preserve"> </w:t>
      </w:r>
    </w:p>
    <w:p w14:paraId="2052EA6F" w14:textId="77777777" w:rsidR="007C4C50" w:rsidRDefault="007C4C50" w:rsidP="007C4C50">
      <w:pPr>
        <w:pStyle w:val="Ttulo"/>
        <w:rPr>
          <w:rStyle w:val="LabTitleInstVersred"/>
        </w:rPr>
      </w:pPr>
    </w:p>
    <w:p w14:paraId="58CB3236" w14:textId="14872995" w:rsidR="003D771E" w:rsidRPr="00BB73FF" w:rsidRDefault="003D771E" w:rsidP="007C4C50">
      <w:pPr>
        <w:pStyle w:val="Ttulo"/>
      </w:pPr>
      <w:r>
        <w:t>Objetivos</w:t>
      </w:r>
    </w:p>
    <w:p w14:paraId="58CB3237" w14:textId="29805441" w:rsidR="003D771E" w:rsidRPr="003D771E" w:rsidRDefault="003D771E" w:rsidP="003D771E">
      <w:pPr>
        <w:pStyle w:val="Bulletlevel1"/>
        <w:rPr>
          <w:b/>
        </w:rPr>
      </w:pPr>
      <w:r>
        <w:rPr>
          <w:b/>
        </w:rPr>
        <w:t>Investiga</w:t>
      </w:r>
      <w:r w:rsidR="000E293D">
        <w:rPr>
          <w:b/>
        </w:rPr>
        <w:t>r</w:t>
      </w:r>
      <w:r>
        <w:rPr>
          <w:b/>
        </w:rPr>
        <w:t xml:space="preserve"> de las organizaciones de estandarización de redes</w:t>
      </w:r>
    </w:p>
    <w:p w14:paraId="58CB3238" w14:textId="0F4D5046" w:rsidR="003D771E" w:rsidRPr="003D771E" w:rsidRDefault="003D771E" w:rsidP="003D771E">
      <w:pPr>
        <w:pStyle w:val="Bulletlevel1"/>
        <w:rPr>
          <w:b/>
        </w:rPr>
      </w:pPr>
      <w:r>
        <w:rPr>
          <w:b/>
        </w:rPr>
        <w:t>Reflexi</w:t>
      </w:r>
      <w:r w:rsidR="000E293D">
        <w:rPr>
          <w:b/>
        </w:rPr>
        <w:t>onar</w:t>
      </w:r>
      <w:r>
        <w:rPr>
          <w:b/>
        </w:rPr>
        <w:t xml:space="preserve"> sobre las experiencias de Internet y redes informáticas</w:t>
      </w:r>
    </w:p>
    <w:p w14:paraId="58CB3239" w14:textId="77777777" w:rsidR="003D771E" w:rsidRPr="00C07FD9" w:rsidRDefault="003D771E" w:rsidP="003D771E">
      <w:pPr>
        <w:pStyle w:val="Ttulo1"/>
        <w:numPr>
          <w:ilvl w:val="0"/>
          <w:numId w:val="3"/>
        </w:numPr>
      </w:pPr>
      <w:r>
        <w:t>Antecedentes/Escenario</w:t>
      </w:r>
    </w:p>
    <w:p w14:paraId="58CB323A" w14:textId="77777777" w:rsidR="003D771E" w:rsidRDefault="003D771E" w:rsidP="003D771E">
      <w:pPr>
        <w:pStyle w:val="BodyTextL25"/>
      </w:pPr>
      <w:r>
        <w:t>Utilizando motores de búsqueda web como Google, investigue las organizaciones sin fines de lucro responsables de establecer estándares internacionales para Internet y el desarrollo de tecnologías de Internet.</w:t>
      </w:r>
    </w:p>
    <w:p w14:paraId="58CB323B" w14:textId="77777777" w:rsidR="003D771E" w:rsidRDefault="003D771E" w:rsidP="003D771E">
      <w:pPr>
        <w:pStyle w:val="Ttulo1"/>
        <w:numPr>
          <w:ilvl w:val="0"/>
          <w:numId w:val="3"/>
        </w:numPr>
      </w:pPr>
      <w:r>
        <w:t>Recursos necesarios</w:t>
      </w:r>
    </w:p>
    <w:p w14:paraId="58CB323C" w14:textId="77777777" w:rsidR="003D771E" w:rsidRDefault="003D771E" w:rsidP="003D771E">
      <w:pPr>
        <w:pStyle w:val="BodyTextL25"/>
      </w:pPr>
      <w:r>
        <w:t>Dispositivo con acceso a Internet</w:t>
      </w:r>
    </w:p>
    <w:p w14:paraId="58CB323E" w14:textId="77777777" w:rsidR="003D771E" w:rsidRDefault="003D771E" w:rsidP="007C4C50">
      <w:pPr>
        <w:pStyle w:val="Ttulo2"/>
        <w:numPr>
          <w:ilvl w:val="0"/>
          <w:numId w:val="0"/>
        </w:numPr>
      </w:pPr>
      <w:r>
        <w:t>Investigación de las organizaciones de estandarización de redes</w:t>
      </w:r>
    </w:p>
    <w:p w14:paraId="58CB323F" w14:textId="77777777" w:rsidR="003D771E" w:rsidRDefault="003D771E" w:rsidP="007C4C50">
      <w:pPr>
        <w:pStyle w:val="BodyTextL25"/>
        <w:jc w:val="both"/>
        <w:rPr>
          <w:szCs w:val="16"/>
        </w:rPr>
      </w:pPr>
      <w:r>
        <w:t>En este paso, identificará algunas de las principales organizaciones de estándares y características importantes, como el número de años de existencia, el tamaño de su membresía, las cifras históricas importantes, algunas de las responsabilidades y deberes, el rol de supervisión organizacional y ubicación de la sede de la organización.</w:t>
      </w:r>
    </w:p>
    <w:p w14:paraId="58CB3240" w14:textId="77777777" w:rsidR="003D771E" w:rsidRDefault="003D771E" w:rsidP="007C4C50">
      <w:pPr>
        <w:pStyle w:val="BodyTextL25"/>
        <w:jc w:val="both"/>
      </w:pPr>
      <w:r>
        <w:t>Utilice un explorador web o sitios web de diversas organizaciones para buscar información sobre las siguientes organizaciones y las personas que jugaron un papel decisivo en mantenerlas.</w:t>
      </w:r>
    </w:p>
    <w:p w14:paraId="58CB3241" w14:textId="77777777" w:rsidR="003D771E" w:rsidRDefault="003D771E" w:rsidP="007C4C50">
      <w:pPr>
        <w:pStyle w:val="BodyTextL25"/>
        <w:jc w:val="both"/>
      </w:pPr>
      <w:r>
        <w:t>Para obtener las respuestas a las siguientes preguntas, busque los términos y acrónimos de las siguientes organizaciones: ISO, ITU, ICANN, IANA, IEEE, EIA, TIA, ISOC, IAB, IETF, W3C, RFC y Wi-Fi Alliance.</w:t>
      </w:r>
    </w:p>
    <w:p w14:paraId="7EE66089" w14:textId="77777777" w:rsidR="007C4C50" w:rsidRDefault="007C4C50" w:rsidP="007C4C50">
      <w:pPr>
        <w:pStyle w:val="BodyTextL25"/>
        <w:jc w:val="both"/>
      </w:pPr>
    </w:p>
    <w:p w14:paraId="58CB3242" w14:textId="77777777" w:rsidR="008A5A8D" w:rsidRPr="001D2C09" w:rsidRDefault="008A5A8D" w:rsidP="008A5A8D">
      <w:pPr>
        <w:pStyle w:val="Ttulo3"/>
      </w:pPr>
      <w:r>
        <w:t>Preguntas:</w:t>
      </w:r>
    </w:p>
    <w:p w14:paraId="58CB3243" w14:textId="4852578D" w:rsidR="003D771E" w:rsidRDefault="003D771E" w:rsidP="007C4C50">
      <w:pPr>
        <w:pStyle w:val="ReflectionQ"/>
        <w:tabs>
          <w:tab w:val="clear" w:pos="360"/>
          <w:tab w:val="num" w:pos="720"/>
        </w:tabs>
        <w:spacing w:before="0"/>
        <w:ind w:left="720"/>
      </w:pPr>
      <w:r>
        <w:t xml:space="preserve">¿Quién es Jonathan B. Postel y por qué es conocido? </w:t>
      </w:r>
    </w:p>
    <w:p w14:paraId="5CCF11A6" w14:textId="77777777" w:rsidR="007C4C50" w:rsidRDefault="007C4C50" w:rsidP="007C4C50">
      <w:pPr>
        <w:pStyle w:val="ReflectionQ"/>
        <w:numPr>
          <w:ilvl w:val="0"/>
          <w:numId w:val="0"/>
        </w:numPr>
        <w:ind w:left="720"/>
      </w:pPr>
    </w:p>
    <w:p w14:paraId="58CB3248" w14:textId="19F592C4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¿Qué dos organizaciones relacionadas son responsables de administrar el espacio de nombres de dominio de nivel superior y los servidores de nombres del Sistema de nombres de dominio (DNS) raíz en Internet? </w:t>
      </w:r>
    </w:p>
    <w:p w14:paraId="5946FC3F" w14:textId="77777777" w:rsidR="007C4C50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4B" w14:textId="5B9DFD72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Vinton Cerf ha sido llamado uno de los principales padres de internet. ¿Qué organizaciones de Internet presidió o ayudó a encontrar? ¿Qué tecnologías de internet ayudó a desarrollar? </w:t>
      </w:r>
    </w:p>
    <w:p w14:paraId="3BACAE24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4E" w14:textId="1FF69094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¿Qué organización es responsable de publicar la solicitud de comentarios (RFC)? </w:t>
      </w:r>
    </w:p>
    <w:p w14:paraId="352E9346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51" w14:textId="55750C8B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¿Qué tienen en común RFC 349 y RFC 1700? </w:t>
      </w:r>
    </w:p>
    <w:p w14:paraId="1BE81ADE" w14:textId="77777777" w:rsidR="007C4C50" w:rsidRDefault="007C4C50" w:rsidP="007C4C50">
      <w:pPr>
        <w:pStyle w:val="Prrafodelista"/>
        <w:rPr>
          <w:b/>
          <w:shd w:val="clear" w:color="auto" w:fill="BFBFBF"/>
        </w:rPr>
      </w:pPr>
    </w:p>
    <w:p w14:paraId="6D70CFFD" w14:textId="77777777" w:rsidR="007C4C50" w:rsidRPr="007C4C50" w:rsidRDefault="007C4C50" w:rsidP="007C4C50">
      <w:pPr>
        <w:pStyle w:val="ReflectionQ"/>
        <w:numPr>
          <w:ilvl w:val="0"/>
          <w:numId w:val="0"/>
        </w:numPr>
        <w:ind w:left="720"/>
        <w:rPr>
          <w:b/>
          <w:shd w:val="clear" w:color="auto" w:fill="BFBFBF"/>
        </w:rPr>
      </w:pPr>
    </w:p>
    <w:p w14:paraId="58CB3254" w14:textId="4BF166BC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¿Qué número de RFC es ARPAWOCKY? ¿Qué es? </w:t>
      </w:r>
    </w:p>
    <w:p w14:paraId="1998D0EE" w14:textId="77777777" w:rsidR="007C4C50" w:rsidRPr="00B276D1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57" w14:textId="2607BE0D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 w:rsidRPr="007C4C50">
        <w:rPr>
          <w:lang w:val="en-US"/>
        </w:rPr>
        <w:t>¿</w:t>
      </w:r>
      <w:proofErr w:type="spellStart"/>
      <w:r w:rsidRPr="007C4C50">
        <w:rPr>
          <w:lang w:val="en-US"/>
        </w:rPr>
        <w:t>Quién</w:t>
      </w:r>
      <w:proofErr w:type="spellEnd"/>
      <w:r w:rsidRPr="007C4C50">
        <w:rPr>
          <w:lang w:val="en-US"/>
        </w:rPr>
        <w:t xml:space="preserve"> </w:t>
      </w:r>
      <w:proofErr w:type="spellStart"/>
      <w:r w:rsidRPr="007C4C50">
        <w:rPr>
          <w:lang w:val="en-US"/>
        </w:rPr>
        <w:t>fundó</w:t>
      </w:r>
      <w:proofErr w:type="spellEnd"/>
      <w:r w:rsidRPr="007C4C50">
        <w:rPr>
          <w:lang w:val="en-US"/>
        </w:rPr>
        <w:t xml:space="preserve"> </w:t>
      </w:r>
      <w:proofErr w:type="spellStart"/>
      <w:r w:rsidRPr="007C4C50">
        <w:rPr>
          <w:lang w:val="en-US"/>
        </w:rPr>
        <w:t>el</w:t>
      </w:r>
      <w:proofErr w:type="spellEnd"/>
      <w:r w:rsidRPr="007C4C50">
        <w:rPr>
          <w:lang w:val="en-US"/>
        </w:rPr>
        <w:t xml:space="preserve"> World Wide Web Consortium (W3C)? </w:t>
      </w:r>
    </w:p>
    <w:p w14:paraId="748F8DBA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5A" w14:textId="3B2BC9DA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Nombre 10 estándares de la Red de cómputo mundial (WWW) que el W3C desarrolla y mantiene. </w:t>
      </w:r>
    </w:p>
    <w:p w14:paraId="7BB0F1B9" w14:textId="77777777" w:rsidR="007C4C50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5D" w14:textId="13015E47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¿Dónde está ubicada la sede central del Instituto de Ingenieros en Electricidad y Electrónica (IEEE) y qué importancia tiene su logotipo? </w:t>
      </w:r>
    </w:p>
    <w:p w14:paraId="7A1FAFCC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60" w14:textId="461748FD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¿Cuál es el estándar IEEE para el protocolo de seguridad de </w:t>
      </w:r>
      <w:r>
        <w:rPr>
          <w:color w:val="212121"/>
          <w:shd w:val="clear" w:color="auto" w:fill="FFFFFF"/>
        </w:rPr>
        <w:t>acceso protegido Wi-Fi</w:t>
      </w:r>
      <w:r>
        <w:t xml:space="preserve"> 2 (WPA2)? </w:t>
      </w:r>
    </w:p>
    <w:p w14:paraId="7774857A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63" w14:textId="626BFDE7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¿Wi-Fi Alliance es una organización de estandarización sin fines de lucro? ¿Cuál es su objetivo? </w:t>
      </w:r>
    </w:p>
    <w:p w14:paraId="4CF4E982" w14:textId="77777777" w:rsidR="007C4C50" w:rsidRPr="00A011DF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66" w14:textId="61A78407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¿Quién es Hamadoun Touré? </w:t>
      </w:r>
    </w:p>
    <w:p w14:paraId="7B83BEE6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720"/>
        <w:rPr>
          <w:rStyle w:val="AnswerGray"/>
        </w:rPr>
      </w:pPr>
    </w:p>
    <w:p w14:paraId="58CB3269" w14:textId="790990DA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¿Qué es la </w:t>
      </w:r>
      <w:r>
        <w:rPr>
          <w:color w:val="212121"/>
          <w:shd w:val="clear" w:color="auto" w:fill="FFFFFF"/>
        </w:rPr>
        <w:t>Unión Internacional de Telecomunicaciones</w:t>
      </w:r>
      <w:r>
        <w:t xml:space="preserve"> (UIT) y dónde está ubicada su sede central? </w:t>
      </w:r>
    </w:p>
    <w:p w14:paraId="469A2FD3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6C" w14:textId="36E1709B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Nombre los tres sectores de la UIT. </w:t>
      </w:r>
    </w:p>
    <w:p w14:paraId="69B12DA5" w14:textId="77777777" w:rsidR="007C4C50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6F" w14:textId="6DB59B37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¿Qué significa RS en RS-232 y qué organismo lo introdujo? </w:t>
      </w:r>
    </w:p>
    <w:p w14:paraId="71D79A58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72" w14:textId="482FEC15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 xml:space="preserve">¿Qué es SpaceWire? </w:t>
      </w:r>
    </w:p>
    <w:p w14:paraId="70D8D0F4" w14:textId="77777777" w:rsidR="007C4C50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75" w14:textId="345C8494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>¿Cuál es la misión de la ISOC y dónde está ubicada su sede central?</w:t>
      </w:r>
      <w:r w:rsidRPr="000906A5">
        <w:rPr>
          <w:color w:val="FF0000"/>
        </w:rPr>
        <w:t xml:space="preserve"> </w:t>
      </w:r>
    </w:p>
    <w:p w14:paraId="0D223BF6" w14:textId="77777777" w:rsidR="007C4C50" w:rsidRPr="00FF663B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78" w14:textId="742E59EB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b/>
          <w:shd w:val="clear" w:color="auto" w:fill="BFBFBF"/>
        </w:rPr>
      </w:pPr>
      <w:r>
        <w:t>¿Qué organizaciones supervisa el IAB?</w:t>
      </w:r>
      <w:r w:rsidRPr="000906A5">
        <w:rPr>
          <w:color w:val="FF0000"/>
        </w:rPr>
        <w:t xml:space="preserve"> </w:t>
      </w:r>
    </w:p>
    <w:p w14:paraId="7B28F24D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360"/>
        <w:rPr>
          <w:rStyle w:val="AnswerGray"/>
        </w:rPr>
      </w:pPr>
    </w:p>
    <w:p w14:paraId="58CB327B" w14:textId="122D20D3" w:rsidR="003D771E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  <w:rPr>
          <w:shd w:val="clear" w:color="auto" w:fill="BFBFBF"/>
        </w:rPr>
      </w:pPr>
      <w:r>
        <w:t xml:space="preserve">¿Qué organización supervisa el IAB? </w:t>
      </w:r>
    </w:p>
    <w:p w14:paraId="643C1FA2" w14:textId="77777777" w:rsidR="007C4C50" w:rsidRPr="00AE0057" w:rsidRDefault="007C4C50" w:rsidP="007C4C50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</w:p>
    <w:p w14:paraId="350A31E2" w14:textId="77777777" w:rsidR="007C4C50" w:rsidRPr="007C4C50" w:rsidRDefault="003D771E" w:rsidP="007C4C50">
      <w:pPr>
        <w:pStyle w:val="ReflectionQ"/>
        <w:tabs>
          <w:tab w:val="clear" w:pos="360"/>
          <w:tab w:val="num" w:pos="720"/>
        </w:tabs>
        <w:ind w:left="720"/>
      </w:pPr>
      <w:r>
        <w:t xml:space="preserve">¿Cuándo se fundó la ISO y dónde está ubicada su sede central? </w:t>
      </w:r>
    </w:p>
    <w:p w14:paraId="632868EA" w14:textId="77777777" w:rsidR="007C4C50" w:rsidRDefault="007C4C50" w:rsidP="007C4C50">
      <w:pPr>
        <w:pStyle w:val="Prrafodelista"/>
        <w:ind w:left="1080"/>
      </w:pPr>
    </w:p>
    <w:p w14:paraId="58CB327F" w14:textId="20B75A26" w:rsidR="003D771E" w:rsidRDefault="003D771E" w:rsidP="007C4C50">
      <w:pPr>
        <w:pStyle w:val="ReflectionQ"/>
        <w:tabs>
          <w:tab w:val="clear" w:pos="360"/>
          <w:tab w:val="num" w:pos="720"/>
        </w:tabs>
        <w:ind w:left="720"/>
      </w:pPr>
      <w:r>
        <w:t>Reflexión sobre las experiencias de Internet y redes informáticas</w:t>
      </w:r>
    </w:p>
    <w:p w14:paraId="5FFCA8FE" w14:textId="77777777" w:rsidR="007C4C50" w:rsidRDefault="007C4C50" w:rsidP="007C4C50">
      <w:pPr>
        <w:pStyle w:val="ReflectionQ"/>
        <w:numPr>
          <w:ilvl w:val="0"/>
          <w:numId w:val="0"/>
        </w:numPr>
      </w:pPr>
    </w:p>
    <w:p w14:paraId="58CB3280" w14:textId="77777777" w:rsidR="003D771E" w:rsidRDefault="003D771E" w:rsidP="007C4C50">
      <w:pPr>
        <w:pStyle w:val="BodyTextL25"/>
        <w:ind w:left="720"/>
      </w:pPr>
      <w:r>
        <w:t>Tómese un momento para pensar en Internet hoy en relación con las organizaciones y tecnologías que acaba de investigar. Luego, responda las siguientes preguntas.</w:t>
      </w:r>
    </w:p>
    <w:p w14:paraId="1890FCB7" w14:textId="77777777" w:rsidR="007C4C50" w:rsidRDefault="007C4C50" w:rsidP="007C4C50">
      <w:pPr>
        <w:pStyle w:val="BodyTextL25"/>
        <w:ind w:left="720"/>
      </w:pPr>
    </w:p>
    <w:p w14:paraId="58CB3281" w14:textId="77777777" w:rsidR="008A5A8D" w:rsidRDefault="008A5A8D" w:rsidP="007C4C50">
      <w:pPr>
        <w:pStyle w:val="Ttulo3"/>
        <w:ind w:left="360"/>
      </w:pPr>
      <w:r>
        <w:lastRenderedPageBreak/>
        <w:t>Preguntas:</w:t>
      </w:r>
    </w:p>
    <w:p w14:paraId="58CB3282" w14:textId="77777777" w:rsidR="003D771E" w:rsidRDefault="003D771E" w:rsidP="007C4C50">
      <w:pPr>
        <w:pStyle w:val="ReflectionQ"/>
        <w:keepNext w:val="0"/>
        <w:numPr>
          <w:ilvl w:val="0"/>
          <w:numId w:val="12"/>
        </w:numPr>
        <w:spacing w:before="0"/>
        <w:ind w:left="1080"/>
      </w:pPr>
      <w:r>
        <w:t>¿Cómo permiten los estándares de Internet un mayor comercio? ¿Qué posibles problemas podríamos tener si no contáramos con el IEEE?</w:t>
      </w:r>
    </w:p>
    <w:p w14:paraId="58CB3283" w14:textId="77777777" w:rsidR="003D771E" w:rsidRPr="00076AD3" w:rsidRDefault="003D771E" w:rsidP="007C4C50">
      <w:pPr>
        <w:pStyle w:val="AnswerLineL25"/>
        <w:numPr>
          <w:ilvl w:val="1"/>
          <w:numId w:val="12"/>
        </w:numPr>
        <w:ind w:left="1800"/>
      </w:pPr>
      <w:r>
        <w:t>Escriba sus respuestas aquí.</w:t>
      </w:r>
    </w:p>
    <w:p w14:paraId="58CB3285" w14:textId="77777777" w:rsidR="003D771E" w:rsidRDefault="003D771E" w:rsidP="007C4C50">
      <w:pPr>
        <w:pStyle w:val="ReflectionQ"/>
        <w:numPr>
          <w:ilvl w:val="0"/>
          <w:numId w:val="12"/>
        </w:numPr>
        <w:ind w:left="1080"/>
      </w:pPr>
      <w:r>
        <w:t>¿Qué posibles problemas podríamos tener si no contáramos con el W3C?</w:t>
      </w:r>
    </w:p>
    <w:p w14:paraId="00C9BC54" w14:textId="77777777" w:rsidR="007C4C50" w:rsidRDefault="007C4C50" w:rsidP="007C4C50">
      <w:pPr>
        <w:pStyle w:val="ReflectionQ"/>
        <w:numPr>
          <w:ilvl w:val="0"/>
          <w:numId w:val="0"/>
        </w:numPr>
        <w:ind w:left="1080"/>
      </w:pPr>
    </w:p>
    <w:p w14:paraId="58CB3288" w14:textId="77777777" w:rsidR="003D771E" w:rsidRDefault="003D771E" w:rsidP="007C4C50">
      <w:pPr>
        <w:pStyle w:val="ReflectionQ"/>
        <w:numPr>
          <w:ilvl w:val="0"/>
          <w:numId w:val="12"/>
        </w:numPr>
        <w:ind w:left="1080"/>
      </w:pPr>
      <w:r>
        <w:t>¿Qué podemos aprender del ejemplo de Wi-Fi Alliance con respecto a la necesidad de estándares de redes?</w:t>
      </w:r>
    </w:p>
    <w:p w14:paraId="58CB328B" w14:textId="66FA6504" w:rsidR="00C162C0" w:rsidRPr="007C4C50" w:rsidRDefault="003D771E" w:rsidP="007C4C50">
      <w:pPr>
        <w:pStyle w:val="AnswerLineL25"/>
        <w:rPr>
          <w:rStyle w:val="DevConfigGray"/>
          <w:rFonts w:ascii="Arial" w:hAnsi="Arial"/>
          <w:color w:val="FFFFFF" w:themeColor="background1"/>
          <w:shd w:val="clear" w:color="auto" w:fill="auto"/>
        </w:rPr>
      </w:pPr>
      <w:r>
        <w:t>Escriba sus respuestas aquí.</w:t>
      </w:r>
      <w:r>
        <w:rPr>
          <w:rStyle w:val="DevConfigGray"/>
          <w:rFonts w:ascii="Arial" w:hAnsi="Arial"/>
          <w:color w:val="FFFFFF" w:themeColor="background1"/>
          <w:sz w:val="6"/>
          <w:shd w:val="clear" w:color="auto" w:fill="auto"/>
        </w:rPr>
        <w:t>in del documento</w:t>
      </w:r>
    </w:p>
    <w:sectPr w:rsidR="00C162C0" w:rsidRPr="007C4C50" w:rsidSect="007C4C5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526" w:right="1378" w:bottom="1296" w:left="13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850A3" w14:textId="77777777" w:rsidR="00993418" w:rsidRDefault="00993418" w:rsidP="00710659">
      <w:pPr>
        <w:spacing w:after="0" w:line="240" w:lineRule="auto"/>
      </w:pPr>
      <w:r>
        <w:separator/>
      </w:r>
    </w:p>
    <w:p w14:paraId="202A467F" w14:textId="77777777" w:rsidR="00993418" w:rsidRDefault="00993418"/>
  </w:endnote>
  <w:endnote w:type="continuationSeparator" w:id="0">
    <w:p w14:paraId="6000D307" w14:textId="77777777" w:rsidR="00993418" w:rsidRDefault="00993418" w:rsidP="00710659">
      <w:pPr>
        <w:spacing w:after="0" w:line="240" w:lineRule="auto"/>
      </w:pPr>
      <w:r>
        <w:continuationSeparator/>
      </w:r>
    </w:p>
    <w:p w14:paraId="1AACA211" w14:textId="77777777" w:rsidR="00993418" w:rsidRDefault="00993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B3297" w14:textId="1D2D3025" w:rsidR="00926CB2" w:rsidRPr="00882B63" w:rsidRDefault="008E00D5" w:rsidP="00E859E3">
    <w:pPr>
      <w:pStyle w:val="Piedepgina"/>
      <w:rPr>
        <w:szCs w:val="16"/>
      </w:rPr>
    </w:pPr>
    <w: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A2CB0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A2CB0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B3299" w14:textId="6E2F255D" w:rsidR="00882B63" w:rsidRPr="00882B63" w:rsidRDefault="00882B63" w:rsidP="00E859E3">
    <w:pPr>
      <w:pStyle w:val="Piedepgina"/>
      <w:rPr>
        <w:szCs w:val="16"/>
      </w:rPr>
    </w:pPr>
    <w:r>
      <w:tab/>
    </w:r>
    <w:r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A2CB0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A2CB0">
      <w:rPr>
        <w:b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CD2F4" w14:textId="77777777" w:rsidR="00993418" w:rsidRDefault="00993418" w:rsidP="00710659">
      <w:pPr>
        <w:spacing w:after="0" w:line="240" w:lineRule="auto"/>
      </w:pPr>
      <w:r>
        <w:separator/>
      </w:r>
    </w:p>
    <w:p w14:paraId="2215ABDD" w14:textId="77777777" w:rsidR="00993418" w:rsidRDefault="00993418"/>
  </w:footnote>
  <w:footnote w:type="continuationSeparator" w:id="0">
    <w:p w14:paraId="24417F06" w14:textId="77777777" w:rsidR="00993418" w:rsidRDefault="00993418" w:rsidP="00710659">
      <w:pPr>
        <w:spacing w:after="0" w:line="240" w:lineRule="auto"/>
      </w:pPr>
      <w:r>
        <w:continuationSeparator/>
      </w:r>
    </w:p>
    <w:p w14:paraId="7FB2D2AE" w14:textId="77777777" w:rsidR="00993418" w:rsidRDefault="009934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ítulo"/>
      <w:tag w:val=""/>
      <w:id w:val="-1711953976"/>
      <w:placeholder>
        <w:docPart w:val="BDB86804FC9F4324A8584DFE081CE98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8CB3295" w14:textId="202E9A48" w:rsidR="00926CB2" w:rsidRDefault="007C4C50" w:rsidP="008402F2">
        <w:pPr>
          <w:pStyle w:val="PageHead"/>
        </w:pPr>
        <w:r>
          <w:t>Asignación 1: Investigación de estándares de redes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7E882" w14:textId="77777777" w:rsidR="007C4C50" w:rsidRDefault="007C4C50" w:rsidP="007C4C50">
    <w:pPr>
      <w:tabs>
        <w:tab w:val="center" w:pos="4252"/>
        <w:tab w:val="right" w:pos="8504"/>
      </w:tabs>
      <w:spacing w:after="0" w:line="240" w:lineRule="auto"/>
      <w:jc w:val="right"/>
      <w:rPr>
        <w:i/>
        <w:color w:val="434343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A2F11C9" wp14:editId="1ACA1886">
          <wp:simplePos x="0" y="0"/>
          <wp:positionH relativeFrom="column">
            <wp:posOffset>-95885</wp:posOffset>
          </wp:positionH>
          <wp:positionV relativeFrom="paragraph">
            <wp:posOffset>-250715</wp:posOffset>
          </wp:positionV>
          <wp:extent cx="406717" cy="612251"/>
          <wp:effectExtent l="0" t="0" r="0" b="0"/>
          <wp:wrapNone/>
          <wp:docPr id="1407469930" name="Imagen 1" descr="Universidad Nacional Mayor de San Marcos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Nacional Mayor de San Marcos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717" cy="612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"https://upload.wikimedia.org/wikipedia/commons/thumb/b/be/UNMSM_escudo_XVI-XXI_transparente_siglas_nombre_vertical.svg/250px-UNMSM_escudo_XVI-XXI_transparente_siglas_nombre_vertical.svg.png" \* MERGEFORMATINET </w:instrText>
    </w:r>
    <w:r>
      <w:fldChar w:fldCharType="separate"/>
    </w:r>
    <w:r>
      <w:fldChar w:fldCharType="end"/>
    </w:r>
    <w:r>
      <w:t>FCM - UNMSM</w:t>
    </w:r>
  </w:p>
  <w:p w14:paraId="5D6F8430" w14:textId="64782F61" w:rsidR="007C4C50" w:rsidRDefault="007C4C50" w:rsidP="007C4C50">
    <w:pPr>
      <w:tabs>
        <w:tab w:val="center" w:pos="4252"/>
        <w:tab w:val="right" w:pos="8504"/>
      </w:tabs>
      <w:spacing w:after="0" w:line="240" w:lineRule="auto"/>
      <w:jc w:val="right"/>
      <w:rPr>
        <w:color w:val="434343"/>
      </w:rPr>
    </w:pPr>
    <w:r>
      <w:rPr>
        <w:color w:val="434343"/>
      </w:rPr>
      <w:t>Asignación</w:t>
    </w:r>
    <w:r>
      <w:rPr>
        <w:color w:val="434343"/>
      </w:rPr>
      <w:t xml:space="preserve"> 1</w:t>
    </w:r>
  </w:p>
  <w:p w14:paraId="58CB3298" w14:textId="2EDD121F" w:rsidR="00926CB2" w:rsidRDefault="007C4C50" w:rsidP="006C3FCF">
    <w:pPr>
      <w:ind w:left="-28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0D0BF2" wp14:editId="1CC574FD">
              <wp:simplePos x="0" y="0"/>
              <wp:positionH relativeFrom="column">
                <wp:posOffset>-97403</wp:posOffset>
              </wp:positionH>
              <wp:positionV relativeFrom="paragraph">
                <wp:posOffset>99447</wp:posOffset>
              </wp:positionV>
              <wp:extent cx="6583680" cy="0"/>
              <wp:effectExtent l="0" t="12700" r="20320" b="12700"/>
              <wp:wrapNone/>
              <wp:docPr id="151285987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74520F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5pt,7.85pt" to="510.7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" strokecolor="black [3040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08B41E1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8466A94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so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EA475AA"/>
    <w:multiLevelType w:val="hybridMultilevel"/>
    <w:tmpl w:val="977602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E1B20DF"/>
    <w:multiLevelType w:val="hybridMultilevel"/>
    <w:tmpl w:val="8C92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8276824">
    <w:abstractNumId w:val="7"/>
  </w:num>
  <w:num w:numId="2" w16cid:durableId="68508611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44133865">
    <w:abstractNumId w:val="2"/>
    <w:lvlOverride w:ilvl="1">
      <w:lvl w:ilvl="1">
        <w:start w:val="1"/>
        <w:numFmt w:val="decimal"/>
        <w:pStyle w:val="ReflectionQ"/>
        <w:lvlText w:val="%2.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/>
        </w:rPr>
      </w:lvl>
    </w:lvlOverride>
  </w:num>
  <w:num w:numId="4" w16cid:durableId="39081191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35516469">
    <w:abstractNumId w:val="4"/>
  </w:num>
  <w:num w:numId="6" w16cid:durableId="1149636436">
    <w:abstractNumId w:val="0"/>
  </w:num>
  <w:num w:numId="7" w16cid:durableId="1954242865">
    <w:abstractNumId w:val="1"/>
  </w:num>
  <w:num w:numId="8" w16cid:durableId="135915941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93755150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21636055">
    <w:abstractNumId w:val="3"/>
  </w:num>
  <w:num w:numId="11" w16cid:durableId="1207991514">
    <w:abstractNumId w:val="8"/>
  </w:num>
  <w:num w:numId="12" w16cid:durableId="159189140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6C"/>
    <w:rsid w:val="00001BDF"/>
    <w:rsid w:val="00002C3E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96C"/>
    <w:rsid w:val="000B7DE5"/>
    <w:rsid w:val="000C2118"/>
    <w:rsid w:val="000C6425"/>
    <w:rsid w:val="000C6E6E"/>
    <w:rsid w:val="000C7B7D"/>
    <w:rsid w:val="000D55B4"/>
    <w:rsid w:val="000E29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38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EE7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FEA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71E"/>
    <w:rsid w:val="003E5BE5"/>
    <w:rsid w:val="003F18D1"/>
    <w:rsid w:val="003F20EC"/>
    <w:rsid w:val="003F4F0E"/>
    <w:rsid w:val="003F6096"/>
    <w:rsid w:val="003F6E06"/>
    <w:rsid w:val="00401FA4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5B52"/>
    <w:rsid w:val="00473E34"/>
    <w:rsid w:val="00476BA9"/>
    <w:rsid w:val="00481650"/>
    <w:rsid w:val="004936C2"/>
    <w:rsid w:val="0049379C"/>
    <w:rsid w:val="004A1CA0"/>
    <w:rsid w:val="004A22E9"/>
    <w:rsid w:val="004A2CB0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0B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CC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C5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A8D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3418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50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4392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55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1146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5E5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565B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6CE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C2D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CB3234"/>
  <w15:docId w15:val="{80E980E2-25D2-4DBB-B6FD-16D6E466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D771E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3D77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semiHidden/>
    <w:unhideWhenUsed/>
    <w:qFormat/>
    <w:rsid w:val="003D771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31FEA"/>
    <w:pPr>
      <w:keepNext/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7CC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A7CC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3D77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D771E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D77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3D771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C5114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331FEA"/>
    <w:rPr>
      <w:rFonts w:eastAsia="Times New Roman"/>
      <w:b/>
      <w:bCs/>
      <w:color w:val="FFFFFF" w:themeColor="background1"/>
      <w:sz w:val="6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3D771E"/>
    <w:pPr>
      <w:numPr>
        <w:numId w:val="10"/>
      </w:numPr>
    </w:pPr>
  </w:style>
  <w:style w:type="character" w:styleId="Hipervnculo">
    <w:name w:val="Hyperlink"/>
    <w:unhideWhenUsed/>
    <w:rsid w:val="003D771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B86804FC9F4324A8584DFE081C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2D4-8809-4FA4-96FB-5F0E527830A9}"/>
      </w:docPartPr>
      <w:docPartBody>
        <w:p w:rsidR="00992300" w:rsidRDefault="00F66892">
          <w:pPr>
            <w:pStyle w:val="BDB86804FC9F4324A8584DFE081CE98C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92"/>
    <w:rsid w:val="00112008"/>
    <w:rsid w:val="00207F18"/>
    <w:rsid w:val="00463A75"/>
    <w:rsid w:val="0064490B"/>
    <w:rsid w:val="00992300"/>
    <w:rsid w:val="00C13E13"/>
    <w:rsid w:val="00DB20EE"/>
    <w:rsid w:val="00F6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BDB86804FC9F4324A8584DFE081CE98C">
    <w:name w:val="BDB86804FC9F4324A8584DFE081CE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1D34F-CDE0-44FE-AD8C-7EF9F243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10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Researching Networking Standards</vt:lpstr>
    </vt:vector>
  </TitlesOfParts>
  <Company>Cisco Systems, Inc.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Asignación 1: Investigación de estándares de redes</dc:title>
  <dc:creator>SP</dc:creator>
  <dc:description>2015</dc:description>
  <cp:lastModifiedBy>Orlando Olaya</cp:lastModifiedBy>
  <cp:revision>3</cp:revision>
  <dcterms:created xsi:type="dcterms:W3CDTF">2025-09-19T05:05:00Z</dcterms:created>
  <dcterms:modified xsi:type="dcterms:W3CDTF">2025-09-19T05:14:00Z</dcterms:modified>
</cp:coreProperties>
</file>